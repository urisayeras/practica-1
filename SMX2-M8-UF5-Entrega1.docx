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138430"/>
      <w:r w:rsidRPr="00160495">
        <w:lastRenderedPageBreak/>
        <w:t>Índ</w:t>
      </w:r>
      <w:r w:rsidR="007B26A2" w:rsidRPr="00160495">
        <w:t>ex</w:t>
      </w:r>
      <w:bookmarkEnd w:id="2"/>
    </w:p>
    <w:p w14:paraId="5D81D58E" w14:textId="7B6038E4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3BDF9F55" w:rsidR="00B65BB8" w:rsidRDefault="00996227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="00B65BB8" w:rsidRPr="000972C9">
          <w:rPr>
            <w:rStyle w:val="Hipervnculo"/>
          </w:rPr>
          <w:t>Índex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_Toc525138430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3</w:t>
        </w:r>
        <w:r w:rsidR="00B65BB8">
          <w:rPr>
            <w:webHidden/>
          </w:rPr>
          <w:fldChar w:fldCharType="end"/>
        </w:r>
      </w:hyperlink>
    </w:p>
    <w:p w14:paraId="3BE74FBD" w14:textId="5EB38F99" w:rsidR="00B65BB8" w:rsidRDefault="00996227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="00B65BB8" w:rsidRPr="000972C9">
          <w:rPr>
            <w:rStyle w:val="Hipervnculo"/>
          </w:rPr>
          <w:t>1</w:t>
        </w:r>
        <w:r w:rsidR="00B65BB8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B65BB8" w:rsidRPr="000972C9">
          <w:rPr>
            <w:rStyle w:val="Hipervnculo"/>
          </w:rPr>
          <w:t>Pràctica #1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_Toc525138431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B65BB8">
          <w:rPr>
            <w:webHidden/>
          </w:rPr>
          <w:t>4</w:t>
        </w:r>
        <w:r w:rsidR="00B65BB8">
          <w:rPr>
            <w:webHidden/>
          </w:rPr>
          <w:fldChar w:fldCharType="end"/>
        </w:r>
      </w:hyperlink>
    </w:p>
    <w:p w14:paraId="33EAD995" w14:textId="2C85F4DF" w:rsidR="00B65BB8" w:rsidRDefault="00996227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="00B65BB8" w:rsidRPr="000972C9">
          <w:rPr>
            <w:rStyle w:val="Hipervnculo"/>
            <w:noProof/>
          </w:rPr>
          <w:t>1.1</w:t>
        </w:r>
        <w:r w:rsidR="00B65BB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B65BB8" w:rsidRPr="000972C9">
          <w:rPr>
            <w:rStyle w:val="Hipervnculo"/>
            <w:noProof/>
          </w:rPr>
          <w:t>Exercici 1</w:t>
        </w:r>
        <w:r w:rsidR="00B65BB8">
          <w:rPr>
            <w:noProof/>
            <w:webHidden/>
          </w:rPr>
          <w:tab/>
        </w:r>
        <w:r w:rsidR="00B65BB8">
          <w:rPr>
            <w:noProof/>
            <w:webHidden/>
          </w:rPr>
          <w:fldChar w:fldCharType="begin"/>
        </w:r>
        <w:r w:rsidR="00B65BB8">
          <w:rPr>
            <w:noProof/>
            <w:webHidden/>
          </w:rPr>
          <w:instrText xml:space="preserve"> PAGEREF _Toc525138432 \h </w:instrText>
        </w:r>
        <w:r w:rsidR="00B65BB8">
          <w:rPr>
            <w:noProof/>
            <w:webHidden/>
          </w:rPr>
        </w:r>
        <w:r w:rsidR="00B65BB8">
          <w:rPr>
            <w:noProof/>
            <w:webHidden/>
          </w:rPr>
          <w:fldChar w:fldCharType="separate"/>
        </w:r>
        <w:r w:rsidR="00B65BB8">
          <w:rPr>
            <w:noProof/>
            <w:webHidden/>
          </w:rPr>
          <w:t>4</w:t>
        </w:r>
        <w:r w:rsidR="00B65BB8"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7" w:name="_Toc525138431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7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5138432"/>
      <w:r w:rsidRPr="00160495">
        <w:t>Exercici 1</w:t>
      </w:r>
      <w:bookmarkEnd w:id="8"/>
    </w:p>
    <w:p w14:paraId="33FB4936" w14:textId="6408F4B5" w:rsidR="009E4E29" w:rsidRDefault="008B7F03" w:rsidP="00CA1AE9">
      <w:pPr>
        <w:shd w:val="clear" w:color="auto" w:fill="D9D9D9" w:themeFill="background1" w:themeFillShade="D9"/>
      </w:pPr>
      <w:r>
        <w:t>Genera un fitxer anomenat “M8-UF5-Entrega1.html”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5C5A9F46" w14:textId="77777777" w:rsidR="0067496B" w:rsidRDefault="0067496B" w:rsidP="0067496B">
      <w:pPr>
        <w:ind w:left="576"/>
        <w:sectPr w:rsidR="0067496B" w:rsidSect="007B26A2">
          <w:headerReference w:type="default" r:id="rId14"/>
          <w:footerReference w:type="default" r:id="rId15"/>
          <w:headerReference w:type="first" r:id="rId16"/>
          <w:footerReference w:type="first" r:id="rId17"/>
          <w:pgSz w:w="11909" w:h="16834" w:code="9"/>
          <w:pgMar w:top="2096" w:right="1134" w:bottom="1985" w:left="1418" w:header="708" w:footer="708" w:gutter="0"/>
          <w:cols w:space="708"/>
          <w:titlePg/>
          <w:docGrid w:linePitch="299"/>
        </w:sectPr>
      </w:pPr>
    </w:p>
    <w:p w14:paraId="6E53E844" w14:textId="1E774718" w:rsidR="0067496B" w:rsidRDefault="003F371F" w:rsidP="0067496B">
      <w:pPr>
        <w:ind w:left="576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8FBA3C" wp14:editId="4F6323A3">
            <wp:simplePos x="0" y="0"/>
            <wp:positionH relativeFrom="page">
              <wp:align>center</wp:align>
            </wp:positionH>
            <wp:positionV relativeFrom="paragraph">
              <wp:posOffset>85725</wp:posOffset>
            </wp:positionV>
            <wp:extent cx="9674225" cy="3590925"/>
            <wp:effectExtent l="0" t="0" r="3175" b="9525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B494D" w14:textId="57F99FE0" w:rsidR="00D366C7" w:rsidRPr="008B7F03" w:rsidRDefault="00D366C7" w:rsidP="0067496B">
      <w:pPr>
        <w:ind w:left="576"/>
      </w:pPr>
      <w:bookmarkStart w:id="9" w:name="_GoBack"/>
      <w:bookmarkEnd w:id="9"/>
    </w:p>
    <w:sectPr w:rsidR="00D366C7" w:rsidRPr="008B7F03" w:rsidSect="0067496B">
      <w:pgSz w:w="16834" w:h="11909" w:orient="landscape" w:code="9"/>
      <w:pgMar w:top="1418" w:right="2098" w:bottom="1134" w:left="1985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1D14" w14:textId="77777777" w:rsidR="00996227" w:rsidRDefault="00996227">
      <w:r>
        <w:separator/>
      </w:r>
    </w:p>
  </w:endnote>
  <w:endnote w:type="continuationSeparator" w:id="0">
    <w:p w14:paraId="58835548" w14:textId="77777777" w:rsidR="00996227" w:rsidRDefault="00996227">
      <w:r>
        <w:continuationSeparator/>
      </w:r>
    </w:p>
  </w:endnote>
  <w:endnote w:type="continuationNotice" w:id="1">
    <w:p w14:paraId="55C89193" w14:textId="77777777" w:rsidR="00996227" w:rsidRDefault="009962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4193376F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4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DBC1" w14:textId="77777777" w:rsidR="00996227" w:rsidRDefault="00996227">
      <w:r>
        <w:separator/>
      </w:r>
    </w:p>
  </w:footnote>
  <w:footnote w:type="continuationSeparator" w:id="0">
    <w:p w14:paraId="006867ED" w14:textId="77777777" w:rsidR="00996227" w:rsidRDefault="00996227">
      <w:r>
        <w:continuationSeparator/>
      </w:r>
    </w:p>
  </w:footnote>
  <w:footnote w:type="continuationNotice" w:id="1">
    <w:p w14:paraId="615C2404" w14:textId="77777777" w:rsidR="00996227" w:rsidRDefault="009962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4A81AB65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AD2097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6" name="Imagen 6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371F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496B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9622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C9EC0F1-23AB-47B3-A267-25911435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22</TotalTime>
  <Pages>5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1993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URI SAYERAS</cp:lastModifiedBy>
  <cp:revision>3</cp:revision>
  <cp:lastPrinted>2015-07-06T09:36:00Z</cp:lastPrinted>
  <dcterms:created xsi:type="dcterms:W3CDTF">2018-09-19T14:40:00Z</dcterms:created>
  <dcterms:modified xsi:type="dcterms:W3CDTF">2018-09-20T15:01:00Z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